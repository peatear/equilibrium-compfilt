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5B" w:rsidRDefault="001F38BD">
      <w:pPr>
        <w:pStyle w:val="Title"/>
      </w:pPr>
      <w:r>
        <w:t>Hoang PHam/Peter odell</w:t>
      </w:r>
      <w:r w:rsidR="00965E64">
        <w:br/>
      </w:r>
      <w:r w:rsidR="003E40EC">
        <w:t>Baby monitor (really)</w:t>
      </w:r>
    </w:p>
    <w:sdt>
      <w:sdtPr>
        <w:id w:val="216403978"/>
        <w:placeholder>
          <w:docPart w:val="D7AC204D41614CC1A3E89346A7DD6202"/>
        </w:placeholder>
        <w:date w:fullDate="2014-05-0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EE5E5B" w:rsidRDefault="002A6166">
          <w:pPr>
            <w:pStyle w:val="Subtitle"/>
          </w:pPr>
          <w:r>
            <w:t>May 1, 2014</w:t>
          </w:r>
        </w:p>
      </w:sdtContent>
    </w:sdt>
    <w:p w:rsidR="00EE5E5B" w:rsidRDefault="00965E64">
      <w:pPr>
        <w:pStyle w:val="Heading1"/>
      </w:pPr>
      <w:r>
        <w:t>Overview</w:t>
      </w:r>
    </w:p>
    <w:p w:rsidR="00EE5E5B" w:rsidRDefault="00965E64">
      <w:pPr>
        <w:pStyle w:val="Heading2"/>
      </w:pPr>
      <w:r>
        <w:t>Project Background and Description</w:t>
      </w:r>
    </w:p>
    <w:p w:rsidR="00EE5E5B" w:rsidRDefault="002A6166">
      <w:r>
        <w:t>The purpose of this project i</w:t>
      </w:r>
      <w:r w:rsidR="00FD5E50">
        <w:t>s to turn a windows phone, the L</w:t>
      </w:r>
      <w:r>
        <w:t>umia 920, into an autonomous quad</w:t>
      </w:r>
      <w:r w:rsidR="00FD5E50">
        <w:t>-</w:t>
      </w:r>
      <w:r>
        <w:t>copter drone</w:t>
      </w:r>
      <w:r w:rsidR="003E40EC">
        <w:t xml:space="preserve"> which also function as a baby monitor</w:t>
      </w:r>
      <w:r>
        <w:t xml:space="preserve">. </w:t>
      </w:r>
      <w:r w:rsidR="00FD5E50">
        <w:t>The L</w:t>
      </w:r>
      <w:r w:rsidR="00453C00">
        <w:t>umia 920 has most of the hard</w:t>
      </w:r>
      <w:bookmarkStart w:id="0" w:name="_GoBack"/>
      <w:bookmarkEnd w:id="0"/>
      <w:r w:rsidR="00453C00">
        <w:t>ware required to build a quad</w:t>
      </w:r>
      <w:r w:rsidR="00FD5E50">
        <w:t>-</w:t>
      </w:r>
      <w:r w:rsidR="00453C00">
        <w:t>copter such as accelerometer, gyroscope,</w:t>
      </w:r>
      <w:r w:rsidR="00FD5E50">
        <w:t xml:space="preserve"> and compass. In addition, the L</w:t>
      </w:r>
      <w:r w:rsidR="00453C00">
        <w:t>umia 920 offers a powerful floating point processor f</w:t>
      </w:r>
      <w:r w:rsidR="00786BA1">
        <w:t>or flight control in a compact form factor.</w:t>
      </w:r>
      <w:r w:rsidR="00567A57">
        <w:t xml:space="preserve"> </w:t>
      </w:r>
      <w:r w:rsidR="003E40EC">
        <w:t>It will be marketed to unreasonably technocratic parents.</w:t>
      </w:r>
    </w:p>
    <w:p w:rsidR="00EE5E5B" w:rsidRDefault="00965E64">
      <w:pPr>
        <w:pStyle w:val="Heading2"/>
      </w:pPr>
      <w:r>
        <w:t>Project Scope</w:t>
      </w:r>
    </w:p>
    <w:p w:rsidR="00EE5E5B" w:rsidRDefault="00E02E54">
      <w:r>
        <w:t>This project w</w:t>
      </w:r>
      <w:r w:rsidR="00FD5E50">
        <w:t>ill create a quad-copter with a L</w:t>
      </w:r>
      <w:r>
        <w:t xml:space="preserve">umia 920 at its core. The </w:t>
      </w:r>
      <w:r w:rsidR="00FD5E50">
        <w:t>L</w:t>
      </w:r>
      <w:r>
        <w:t xml:space="preserve">umia 920 will perform attitude sensing using the onboard gyroscope and accelerometer and control the 4 motors using Bluetooth communication </w:t>
      </w:r>
      <w:r w:rsidR="00567A57">
        <w:t>through</w:t>
      </w:r>
      <w:r>
        <w:t xml:space="preserve"> an Arduino board.</w:t>
      </w:r>
    </w:p>
    <w:p w:rsidR="00EE5E5B" w:rsidRDefault="00965E64">
      <w:pPr>
        <w:pStyle w:val="Heading2"/>
      </w:pPr>
      <w:r>
        <w:t>High-Level Requirements</w:t>
      </w:r>
    </w:p>
    <w:p w:rsidR="00EE5E5B" w:rsidRDefault="001F38BD">
      <w:pPr>
        <w:pStyle w:val="NoSpacing"/>
      </w:pPr>
      <w:r>
        <w:t xml:space="preserve"> </w:t>
      </w:r>
    </w:p>
    <w:p w:rsidR="00EE5E5B" w:rsidRDefault="006A4280">
      <w:r>
        <w:t xml:space="preserve">The proposed </w:t>
      </w:r>
      <w:r w:rsidR="00965E64">
        <w:t xml:space="preserve">system </w:t>
      </w:r>
      <w:r>
        <w:t>will include</w:t>
      </w:r>
      <w:r w:rsidR="00965E64">
        <w:t xml:space="preserve"> the following:</w:t>
      </w:r>
    </w:p>
    <w:p w:rsidR="00EE5E5B" w:rsidRDefault="006A4280">
      <w:pPr>
        <w:pStyle w:val="ListBullet"/>
      </w:pPr>
      <w:r>
        <w:t>Attitude sensing</w:t>
      </w:r>
    </w:p>
    <w:p w:rsidR="00EE5E5B" w:rsidRDefault="006A4280">
      <w:pPr>
        <w:pStyle w:val="ListBullet"/>
      </w:pPr>
      <w:r>
        <w:t>Brushless motor control</w:t>
      </w:r>
    </w:p>
    <w:p w:rsidR="00EE5E5B" w:rsidRDefault="00567A57">
      <w:pPr>
        <w:pStyle w:val="ListBullet"/>
      </w:pPr>
      <w:r>
        <w:t>C</w:t>
      </w:r>
      <w:r w:rsidR="006A4280">
        <w:t>omputation</w:t>
      </w:r>
      <w:r>
        <w:t xml:space="preserve"> for closed-loop PID control</w:t>
      </w:r>
    </w:p>
    <w:p w:rsidR="00EE5E5B" w:rsidRDefault="00965E64">
      <w:pPr>
        <w:pStyle w:val="Heading2"/>
      </w:pPr>
      <w:r>
        <w:t>Deliverables</w:t>
      </w:r>
    </w:p>
    <w:p w:rsidR="00EE5E5B" w:rsidRDefault="00340DC1">
      <w:r>
        <w:t xml:space="preserve">A fully assembled quad-copter </w:t>
      </w:r>
      <w:r w:rsidR="00993ADE">
        <w:t xml:space="preserve">with an onboard </w:t>
      </w:r>
      <w:r>
        <w:t xml:space="preserve">Lumia 920. The quad-copter will be able to balance at a specific altitude and compensate in the </w:t>
      </w:r>
      <w:r w:rsidR="00993ADE">
        <w:t>presence of external disturbances.</w:t>
      </w:r>
      <w:r w:rsidR="00567A57">
        <w:t xml:space="preserve"> </w:t>
      </w:r>
    </w:p>
    <w:p w:rsidR="00EE5E5B" w:rsidRDefault="00567A57">
      <w:pPr>
        <w:pStyle w:val="Heading2"/>
      </w:pPr>
      <w:r>
        <w:t>Stretch goal</w:t>
      </w:r>
    </w:p>
    <w:p w:rsidR="00567A57" w:rsidRPr="00567A57" w:rsidRDefault="00567A57" w:rsidP="00567A57">
      <w:r>
        <w:t xml:space="preserve">The </w:t>
      </w:r>
      <w:proofErr w:type="spellStart"/>
      <w:r>
        <w:t>quadcopter</w:t>
      </w:r>
      <w:proofErr w:type="spellEnd"/>
      <w:r>
        <w:t xml:space="preserve"> will take real time video capture of its environment. The real time video is streamed to an Amazon AWS cloud. Using </w:t>
      </w:r>
      <w:proofErr w:type="spellStart"/>
      <w:r>
        <w:t>monoSLAM</w:t>
      </w:r>
      <w:proofErr w:type="spellEnd"/>
      <w:r>
        <w:t xml:space="preserve"> techniques, a 3D map of the environment will be created. The </w:t>
      </w:r>
      <w:proofErr w:type="spellStart"/>
      <w:r>
        <w:t>quadcopter</w:t>
      </w:r>
      <w:proofErr w:type="spellEnd"/>
      <w:r>
        <w:t xml:space="preserve"> will use this time of flight map to navigate an unknown area.</w:t>
      </w:r>
    </w:p>
    <w:p w:rsidR="00EE5E5B" w:rsidRDefault="00EE5E5B"/>
    <w:p w:rsidR="00EE5E5B" w:rsidRDefault="00EE5E5B"/>
    <w:p w:rsidR="00EE5E5B" w:rsidRDefault="00EE5E5B"/>
    <w:sectPr w:rsidR="00EE5E5B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4A8" w:rsidRDefault="00F444A8">
      <w:pPr>
        <w:spacing w:after="0" w:line="240" w:lineRule="auto"/>
      </w:pPr>
      <w:r>
        <w:separator/>
      </w:r>
    </w:p>
  </w:endnote>
  <w:endnote w:type="continuationSeparator" w:id="0">
    <w:p w:rsidR="00F444A8" w:rsidRDefault="00F4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4A8" w:rsidRDefault="00F444A8">
      <w:pPr>
        <w:spacing w:after="0" w:line="240" w:lineRule="auto"/>
      </w:pPr>
      <w:r>
        <w:separator/>
      </w:r>
    </w:p>
  </w:footnote>
  <w:footnote w:type="continuationSeparator" w:id="0">
    <w:p w:rsidR="00F444A8" w:rsidRDefault="00F4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E5B" w:rsidRDefault="00965E6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5E5B" w:rsidRDefault="00965E6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E40EC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EE5E5B" w:rsidRDefault="00965E6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E40EC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F8"/>
    <w:rsid w:val="001F38BD"/>
    <w:rsid w:val="002A6166"/>
    <w:rsid w:val="00340DC1"/>
    <w:rsid w:val="003E17A7"/>
    <w:rsid w:val="003E40EC"/>
    <w:rsid w:val="00453C00"/>
    <w:rsid w:val="00530C19"/>
    <w:rsid w:val="00567A57"/>
    <w:rsid w:val="006A4280"/>
    <w:rsid w:val="006E73F8"/>
    <w:rsid w:val="00767231"/>
    <w:rsid w:val="00786BA1"/>
    <w:rsid w:val="008E072D"/>
    <w:rsid w:val="00965E64"/>
    <w:rsid w:val="00993ADE"/>
    <w:rsid w:val="009C32E9"/>
    <w:rsid w:val="009F3999"/>
    <w:rsid w:val="00E02E54"/>
    <w:rsid w:val="00EE5E5B"/>
    <w:rsid w:val="00F444A8"/>
    <w:rsid w:val="00FD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5D8A7-2C95-4D19-A917-63E4BB4B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.pham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AC204D41614CC1A3E89346A7DD6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CF512-B788-4CC9-B9FA-7A0D01C3F17C}"/>
      </w:docPartPr>
      <w:docPartBody>
        <w:p w:rsidR="00A917AB" w:rsidRDefault="00DF2CCF">
          <w:pPr>
            <w:pStyle w:val="D7AC204D41614CC1A3E89346A7DD6202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CF"/>
    <w:rsid w:val="00A917AB"/>
    <w:rsid w:val="00DF2CCF"/>
    <w:rsid w:val="00F5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BCEB6E50B84E669C3ED6A6D28F853D">
    <w:name w:val="1CBCEB6E50B84E669C3ED6A6D28F853D"/>
  </w:style>
  <w:style w:type="paragraph" w:customStyle="1" w:styleId="D7AC204D41614CC1A3E89346A7DD6202">
    <w:name w:val="D7AC204D41614CC1A3E89346A7DD620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69C0142C764EC487051B542FF00C5D">
    <w:name w:val="AE69C0142C764EC487051B542FF00C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4F6092-DCB4-4744-8B9B-A678E3CD3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Hoang Pham</dc:creator>
  <cp:keywords/>
  <cp:lastModifiedBy>Hoang Pham</cp:lastModifiedBy>
  <cp:revision>3</cp:revision>
  <dcterms:created xsi:type="dcterms:W3CDTF">2014-05-03T02:56:00Z</dcterms:created>
  <dcterms:modified xsi:type="dcterms:W3CDTF">2014-05-06T03:31:00Z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